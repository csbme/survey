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3992696"/>
        <w:docPartObj>
          <w:docPartGallery w:val="Cover Pages"/>
          <w:docPartUnique/>
        </w:docPartObj>
      </w:sdtPr>
      <w:sdtEndPr>
        <w:rPr>
          <w:rFonts w:asciiTheme="minorHAnsi" w:eastAsiaTheme="minorHAnsi" w:hAnsiTheme="minorHAnsi" w:cstheme="minorHAnsi"/>
          <w:caps w:val="0"/>
          <w:sz w:val="24"/>
          <w:szCs w:val="24"/>
          <w:lang w:eastAsia="en-US"/>
        </w:rPr>
      </w:sdtEndPr>
      <w:sdtContent>
        <w:tbl>
          <w:tblPr>
            <w:tblW w:w="5000" w:type="pct"/>
            <w:jc w:val="center"/>
            <w:tblLook w:val="04A0" w:firstRow="1" w:lastRow="0" w:firstColumn="1" w:lastColumn="0" w:noHBand="0" w:noVBand="1"/>
          </w:tblPr>
          <w:tblGrid>
            <w:gridCol w:w="9288"/>
          </w:tblGrid>
          <w:tr w:rsidR="001418E4">
            <w:trPr>
              <w:trHeight w:val="2880"/>
              <w:jc w:val="center"/>
            </w:trPr>
            <w:sdt>
              <w:sdtPr>
                <w:rPr>
                  <w:rFonts w:asciiTheme="majorHAnsi" w:eastAsiaTheme="majorEastAsia" w:hAnsiTheme="majorHAnsi" w:cstheme="majorBidi"/>
                  <w:caps/>
                </w:rPr>
                <w:alias w:val="Firma"/>
                <w:id w:val="15524243"/>
                <w:placeholder>
                  <w:docPart w:val="20D0DF72295044859C22FC50768EF4E6"/>
                </w:placeholder>
                <w:dataBinding w:prefixMappings="xmlns:ns0='http://schemas.openxmlformats.org/officeDocument/2006/extended-properties'" w:xpath="/ns0:Properties[1]/ns0:Company[1]" w:storeItemID="{6668398D-A668-4E3E-A5EB-62B293D839F1}"/>
                <w:text/>
              </w:sdtPr>
              <w:sdtContent>
                <w:tc>
                  <w:tcPr>
                    <w:tcW w:w="5000" w:type="pct"/>
                  </w:tcPr>
                  <w:p w:rsidR="001418E4" w:rsidRDefault="001418E4">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Carl – severing - berufskolleg</w:t>
                    </w:r>
                  </w:p>
                </w:tc>
              </w:sdtContent>
            </w:sdt>
          </w:tr>
          <w:tr w:rsidR="001418E4">
            <w:trPr>
              <w:trHeight w:val="1440"/>
              <w:jc w:val="center"/>
            </w:trPr>
            <w:sdt>
              <w:sdtPr>
                <w:rPr>
                  <w:rFonts w:asciiTheme="majorHAnsi" w:eastAsiaTheme="majorEastAsia" w:hAnsiTheme="majorHAnsi" w:cstheme="majorBidi"/>
                  <w:sz w:val="80"/>
                  <w:szCs w:val="80"/>
                </w:rPr>
                <w:alias w:val="Titel"/>
                <w:id w:val="15524250"/>
                <w:placeholder>
                  <w:docPart w:val="0A4A1D1AB7C548DFB8DBBC6CF4EA709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418E4" w:rsidRDefault="001418E4">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1418E4">
            <w:trPr>
              <w:trHeight w:val="720"/>
              <w:jc w:val="center"/>
            </w:trPr>
            <w:sdt>
              <w:sdtPr>
                <w:rPr>
                  <w:rFonts w:asciiTheme="majorHAnsi" w:eastAsiaTheme="majorEastAsia" w:hAnsiTheme="majorHAnsi" w:cstheme="majorBidi"/>
                  <w:sz w:val="44"/>
                  <w:szCs w:val="44"/>
                </w:rPr>
                <w:alias w:val="Untertitel"/>
                <w:id w:val="15524255"/>
                <w:placeholder>
                  <w:docPart w:val="54D8EBCAD59B4E7DA88F1E3DB88E648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418E4" w:rsidRDefault="001418E4">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Anonyme Lernstandumfragen</w:t>
                    </w:r>
                  </w:p>
                </w:tc>
              </w:sdtContent>
            </w:sdt>
          </w:tr>
          <w:tr w:rsidR="001418E4">
            <w:trPr>
              <w:trHeight w:val="360"/>
              <w:jc w:val="center"/>
            </w:trPr>
            <w:tc>
              <w:tcPr>
                <w:tcW w:w="5000" w:type="pct"/>
                <w:vAlign w:val="center"/>
              </w:tcPr>
              <w:p w:rsidR="001418E4" w:rsidRDefault="001418E4">
                <w:pPr>
                  <w:pStyle w:val="KeinLeerraum"/>
                  <w:jc w:val="center"/>
                </w:pPr>
              </w:p>
            </w:tc>
          </w:tr>
          <w:tr w:rsidR="001418E4">
            <w:trPr>
              <w:trHeight w:val="360"/>
              <w:jc w:val="center"/>
            </w:trPr>
            <w:sdt>
              <w:sdtPr>
                <w:rPr>
                  <w:b/>
                  <w:bCs/>
                </w:rPr>
                <w:alias w:val="Autor"/>
                <w:id w:val="15524260"/>
                <w:placeholder>
                  <w:docPart w:val="3CC6BDE892DD4697AD18E233B8EA501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418E4" w:rsidRDefault="001418E4">
                    <w:pPr>
                      <w:pStyle w:val="KeinLeerraum"/>
                      <w:jc w:val="center"/>
                      <w:rPr>
                        <w:b/>
                        <w:bCs/>
                      </w:rPr>
                    </w:pPr>
                    <w:r>
                      <w:rPr>
                        <w:b/>
                        <w:bCs/>
                      </w:rPr>
                      <w:t>Dominik Beste, Fynn Lubbers, Erik Mertens und Sebastian Stucke</w:t>
                    </w:r>
                  </w:p>
                </w:tc>
              </w:sdtContent>
            </w:sdt>
          </w:tr>
          <w:tr w:rsidR="001418E4">
            <w:trPr>
              <w:trHeight w:val="360"/>
              <w:jc w:val="center"/>
            </w:trPr>
            <w:sdt>
              <w:sdtPr>
                <w:rPr>
                  <w:b/>
                  <w:bCs/>
                </w:rPr>
                <w:alias w:val="Datum"/>
                <w:id w:val="516659546"/>
                <w:placeholder>
                  <w:docPart w:val="2A60ABC4AE6C44A1AA57025FC9D8A6C1"/>
                </w:placeholder>
                <w:dataBinding w:prefixMappings="xmlns:ns0='http://schemas.microsoft.com/office/2006/coverPageProps'" w:xpath="/ns0:CoverPageProperties[1]/ns0:PublishDate[1]" w:storeItemID="{55AF091B-3C7A-41E3-B477-F2FDAA23CFDA}"/>
                <w:date w:fullDate="2016-04-26T00:00:00Z">
                  <w:dateFormat w:val="dd.MM.yyyy"/>
                  <w:lid w:val="de-DE"/>
                  <w:storeMappedDataAs w:val="dateTime"/>
                  <w:calendar w:val="gregorian"/>
                </w:date>
              </w:sdtPr>
              <w:sdtContent>
                <w:tc>
                  <w:tcPr>
                    <w:tcW w:w="5000" w:type="pct"/>
                    <w:vAlign w:val="center"/>
                  </w:tcPr>
                  <w:p w:rsidR="001418E4" w:rsidRDefault="001418E4">
                    <w:pPr>
                      <w:pStyle w:val="KeinLeerraum"/>
                      <w:jc w:val="center"/>
                      <w:rPr>
                        <w:b/>
                        <w:bCs/>
                      </w:rPr>
                    </w:pPr>
                    <w:r>
                      <w:rPr>
                        <w:b/>
                        <w:bCs/>
                      </w:rPr>
                      <w:t>26.04.2016</w:t>
                    </w:r>
                  </w:p>
                </w:tc>
              </w:sdtContent>
            </w:sdt>
          </w:tr>
        </w:tbl>
        <w:p w:rsidR="001418E4" w:rsidRDefault="001418E4"/>
        <w:p w:rsidR="001418E4" w:rsidRDefault="001418E4"/>
        <w:tbl>
          <w:tblPr>
            <w:tblpPr w:leftFromText="187" w:rightFromText="187" w:horzAnchor="margin" w:tblpXSpec="center" w:tblpYSpec="bottom"/>
            <w:tblW w:w="5000" w:type="pct"/>
            <w:tblLook w:val="04A0" w:firstRow="1" w:lastRow="0" w:firstColumn="1" w:lastColumn="0" w:noHBand="0" w:noVBand="1"/>
          </w:tblPr>
          <w:tblGrid>
            <w:gridCol w:w="9288"/>
          </w:tblGrid>
          <w:tr w:rsidR="001418E4">
            <w:sdt>
              <w:sdtPr>
                <w:alias w:val="Exposee"/>
                <w:id w:val="8276291"/>
                <w:placeholder>
                  <w:docPart w:val="4B68B647DE824258BC6B5DB807164ADA"/>
                </w:placeholder>
                <w:showingPlcHdr/>
                <w:dataBinding w:prefixMappings="xmlns:ns0='http://schemas.microsoft.com/office/2006/coverPageProps'" w:xpath="/ns0:CoverPageProperties[1]/ns0:Abstract[1]" w:storeItemID="{55AF091B-3C7A-41E3-B477-F2FDAA23CFDA}"/>
                <w:text/>
              </w:sdtPr>
              <w:sdtContent>
                <w:tc>
                  <w:tcPr>
                    <w:tcW w:w="5000" w:type="pct"/>
                  </w:tcPr>
                  <w:p w:rsidR="001418E4" w:rsidRDefault="005D7B66" w:rsidP="005D7B66">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rsidR="001418E4" w:rsidRDefault="001418E4"/>
        <w:p w:rsidR="001418E4" w:rsidRDefault="001418E4">
          <w:pPr>
            <w:rPr>
              <w:rFonts w:cstheme="minorHAnsi"/>
              <w:sz w:val="24"/>
              <w:szCs w:val="24"/>
            </w:rPr>
          </w:pPr>
          <w:r>
            <w:rPr>
              <w:rFonts w:cstheme="minorHAnsi"/>
              <w:sz w:val="24"/>
              <w:szCs w:val="24"/>
            </w:rPr>
            <w:br w:type="page"/>
          </w:r>
        </w:p>
      </w:sdtContent>
    </w:sdt>
    <w:p w:rsidR="00FA514E" w:rsidRPr="005D7B66" w:rsidRDefault="00FA514E">
      <w:pPr>
        <w:rPr>
          <w:rFonts w:cstheme="minorHAnsi"/>
          <w:b/>
          <w:sz w:val="28"/>
          <w:szCs w:val="28"/>
          <w:u w:val="single"/>
        </w:rPr>
      </w:pPr>
      <w:r w:rsidRPr="005D7B66">
        <w:rPr>
          <w:rFonts w:cstheme="minorHAnsi"/>
          <w:b/>
          <w:sz w:val="28"/>
          <w:szCs w:val="28"/>
          <w:u w:val="single"/>
        </w:rPr>
        <w:lastRenderedPageBreak/>
        <w:t>Idee</w:t>
      </w:r>
      <w:r w:rsidR="00FE3965" w:rsidRPr="005D7B66">
        <w:rPr>
          <w:rFonts w:cstheme="minorHAnsi"/>
          <w:b/>
          <w:sz w:val="28"/>
          <w:szCs w:val="28"/>
          <w:u w:val="single"/>
        </w:rPr>
        <w:t>n</w:t>
      </w:r>
      <w:r w:rsidRPr="005D7B66">
        <w:rPr>
          <w:rFonts w:cstheme="minorHAnsi"/>
          <w:b/>
          <w:sz w:val="28"/>
          <w:szCs w:val="28"/>
          <w:u w:val="single"/>
        </w:rPr>
        <w:t xml:space="preserve"> für das Projekt</w:t>
      </w:r>
    </w:p>
    <w:p w:rsidR="00DC4DCD" w:rsidRDefault="005E50D7">
      <w:pPr>
        <w:rPr>
          <w:rFonts w:cstheme="minorHAnsi"/>
          <w:sz w:val="24"/>
          <w:szCs w:val="24"/>
        </w:rPr>
      </w:pPr>
      <w:r w:rsidRPr="00976116">
        <w:rPr>
          <w:rFonts w:cstheme="minorHAnsi"/>
          <w:sz w:val="24"/>
          <w:szCs w:val="24"/>
        </w:rPr>
        <w:t>Wir wollten ein sinnvolles Projekt machen</w:t>
      </w:r>
      <w:r w:rsidR="009E7364" w:rsidRPr="00976116">
        <w:rPr>
          <w:rFonts w:cstheme="minorHAnsi"/>
          <w:sz w:val="24"/>
          <w:szCs w:val="24"/>
        </w:rPr>
        <w:t xml:space="preserve"> bei dem man das Resultat</w:t>
      </w:r>
      <w:r w:rsidRPr="00976116">
        <w:rPr>
          <w:rFonts w:cstheme="minorHAnsi"/>
          <w:sz w:val="24"/>
          <w:szCs w:val="24"/>
        </w:rPr>
        <w:t xml:space="preserve"> auch nach den Projekttagen in der Berufsschule </w:t>
      </w:r>
      <w:r w:rsidR="002A29AC" w:rsidRPr="00976116">
        <w:rPr>
          <w:rFonts w:cstheme="minorHAnsi"/>
          <w:sz w:val="24"/>
          <w:szCs w:val="24"/>
        </w:rPr>
        <w:t xml:space="preserve">nutzen könnte. </w:t>
      </w:r>
    </w:p>
    <w:p w:rsidR="00856F8C" w:rsidRPr="00976116" w:rsidRDefault="00DC4DCD">
      <w:pPr>
        <w:rPr>
          <w:rFonts w:cstheme="minorHAnsi"/>
          <w:sz w:val="24"/>
          <w:szCs w:val="24"/>
        </w:rPr>
      </w:pPr>
      <w:r w:rsidRPr="00976116">
        <w:rPr>
          <w:rFonts w:cstheme="minorHAnsi"/>
          <w:sz w:val="24"/>
          <w:szCs w:val="24"/>
        </w:rPr>
        <w:t>Unsere erste Idee war ein Fileserver mit einem Webinterface um Dateien Hoch- und Runterzuladen.</w:t>
      </w:r>
      <w:r>
        <w:rPr>
          <w:rFonts w:cstheme="minorHAnsi"/>
          <w:sz w:val="24"/>
          <w:szCs w:val="24"/>
        </w:rPr>
        <w:t xml:space="preserve"> </w:t>
      </w:r>
      <w:r>
        <w:rPr>
          <w:rFonts w:cstheme="minorHAnsi"/>
          <w:sz w:val="24"/>
          <w:szCs w:val="24"/>
        </w:rPr>
        <w:t>Letztendlich haben wir uns entschieden</w:t>
      </w:r>
      <w:r w:rsidR="002A29AC" w:rsidRPr="00976116">
        <w:rPr>
          <w:rFonts w:cstheme="minorHAnsi"/>
          <w:sz w:val="24"/>
          <w:szCs w:val="24"/>
        </w:rPr>
        <w:t xml:space="preserve"> ist uns</w:t>
      </w:r>
      <w:r w:rsidR="005E50D7" w:rsidRPr="00976116">
        <w:rPr>
          <w:rFonts w:cstheme="minorHAnsi"/>
          <w:sz w:val="24"/>
          <w:szCs w:val="24"/>
        </w:rPr>
        <w:t xml:space="preserve"> eingefallen, dass i</w:t>
      </w:r>
      <w:r w:rsidR="00FA514E" w:rsidRPr="00976116">
        <w:rPr>
          <w:rFonts w:cstheme="minorHAnsi"/>
          <w:sz w:val="24"/>
          <w:szCs w:val="24"/>
        </w:rPr>
        <w:t xml:space="preserve">n Universitäten anonyme Umfragen </w:t>
      </w:r>
      <w:r w:rsidR="005E50D7" w:rsidRPr="00976116">
        <w:rPr>
          <w:rFonts w:cstheme="minorHAnsi"/>
          <w:sz w:val="24"/>
          <w:szCs w:val="24"/>
        </w:rPr>
        <w:t>bezüglich</w:t>
      </w:r>
      <w:r w:rsidR="00FA514E" w:rsidRPr="00976116">
        <w:rPr>
          <w:rFonts w:cstheme="minorHAnsi"/>
          <w:sz w:val="24"/>
          <w:szCs w:val="24"/>
        </w:rPr>
        <w:t xml:space="preserve"> </w:t>
      </w:r>
      <w:r w:rsidR="005E50D7" w:rsidRPr="00976116">
        <w:rPr>
          <w:rFonts w:cstheme="minorHAnsi"/>
          <w:sz w:val="24"/>
          <w:szCs w:val="24"/>
        </w:rPr>
        <w:t xml:space="preserve">der </w:t>
      </w:r>
      <w:r w:rsidR="00FA514E" w:rsidRPr="00976116">
        <w:rPr>
          <w:rFonts w:cstheme="minorHAnsi"/>
          <w:sz w:val="24"/>
          <w:szCs w:val="24"/>
        </w:rPr>
        <w:t>Unterricht</w:t>
      </w:r>
      <w:r w:rsidR="005E50D7" w:rsidRPr="00976116">
        <w:rPr>
          <w:rFonts w:cstheme="minorHAnsi"/>
          <w:sz w:val="24"/>
          <w:szCs w:val="24"/>
        </w:rPr>
        <w:t>sthemen über eine</w:t>
      </w:r>
      <w:r w:rsidR="00FA514E" w:rsidRPr="00976116">
        <w:rPr>
          <w:rFonts w:cstheme="minorHAnsi"/>
          <w:sz w:val="24"/>
          <w:szCs w:val="24"/>
        </w:rPr>
        <w:t xml:space="preserve"> Website gemacht</w:t>
      </w:r>
      <w:r w:rsidR="005E50D7" w:rsidRPr="00976116">
        <w:rPr>
          <w:rFonts w:cstheme="minorHAnsi"/>
          <w:sz w:val="24"/>
          <w:szCs w:val="24"/>
        </w:rPr>
        <w:t xml:space="preserve"> werden</w:t>
      </w:r>
      <w:r w:rsidR="00FA514E" w:rsidRPr="00976116">
        <w:rPr>
          <w:rFonts w:cstheme="minorHAnsi"/>
          <w:sz w:val="24"/>
          <w:szCs w:val="24"/>
        </w:rPr>
        <w:t>. Wir dachten uns, dass wir</w:t>
      </w:r>
      <w:r w:rsidR="005E50D7" w:rsidRPr="00976116">
        <w:rPr>
          <w:rFonts w:cstheme="minorHAnsi"/>
          <w:sz w:val="24"/>
          <w:szCs w:val="24"/>
        </w:rPr>
        <w:t xml:space="preserve"> das</w:t>
      </w:r>
      <w:r w:rsidR="00FB1D88" w:rsidRPr="00976116">
        <w:rPr>
          <w:rFonts w:cstheme="minorHAnsi"/>
          <w:sz w:val="24"/>
          <w:szCs w:val="24"/>
        </w:rPr>
        <w:t xml:space="preserve"> auch bei uns im </w:t>
      </w:r>
      <w:r w:rsidR="00FA514E" w:rsidRPr="00976116">
        <w:rPr>
          <w:rFonts w:cstheme="minorHAnsi"/>
          <w:sz w:val="24"/>
          <w:szCs w:val="24"/>
        </w:rPr>
        <w:t>Unterricht anwenden könnten.</w:t>
      </w:r>
      <w:r w:rsidR="005E50D7" w:rsidRPr="00976116">
        <w:rPr>
          <w:rFonts w:cstheme="minorHAnsi"/>
          <w:sz w:val="24"/>
          <w:szCs w:val="24"/>
        </w:rPr>
        <w:t xml:space="preserve"> Über diese Website kann derjenige, der die Vorlesung hält, oder wie in unserem Fall der Lehrer eine Umfrage gestalten. Die Schüler erhalten dadurch einen Übe</w:t>
      </w:r>
      <w:r w:rsidR="00856F8C" w:rsidRPr="00976116">
        <w:rPr>
          <w:rFonts w:cstheme="minorHAnsi"/>
          <w:sz w:val="24"/>
          <w:szCs w:val="24"/>
        </w:rPr>
        <w:t xml:space="preserve">rblick, was sie wissen sollten und der </w:t>
      </w:r>
      <w:r w:rsidR="005E50D7" w:rsidRPr="00976116">
        <w:rPr>
          <w:rFonts w:cstheme="minorHAnsi"/>
          <w:sz w:val="24"/>
          <w:szCs w:val="24"/>
        </w:rPr>
        <w:t>Lehrer weiß dadurch, ob die Schüler das jeweilige Thema verstanden haben.</w:t>
      </w:r>
    </w:p>
    <w:p w:rsidR="00856F8C" w:rsidRPr="00976116" w:rsidRDefault="00856F8C">
      <w:pPr>
        <w:rPr>
          <w:rFonts w:cstheme="minorHAnsi"/>
          <w:sz w:val="24"/>
          <w:szCs w:val="24"/>
        </w:rPr>
      </w:pPr>
      <w:r w:rsidRPr="00976116">
        <w:rPr>
          <w:rFonts w:cstheme="minorHAnsi"/>
          <w:sz w:val="24"/>
          <w:szCs w:val="24"/>
        </w:rPr>
        <w:t>Der Lehrer fragt die Schüler oft, ob sie das aktuelle Thema verstanden haben. Durch dieses Projekt erhoffen wir uns, das die Klasse leichter einen Überblick darüber bekommen kann.</w:t>
      </w:r>
    </w:p>
    <w:p w:rsidR="00526014" w:rsidRPr="00976116" w:rsidRDefault="00526014">
      <w:pPr>
        <w:rPr>
          <w:rFonts w:cstheme="minorHAnsi"/>
          <w:sz w:val="24"/>
          <w:szCs w:val="24"/>
        </w:rPr>
      </w:pPr>
    </w:p>
    <w:p w:rsidR="00856F8C" w:rsidRPr="005D7B66" w:rsidRDefault="00856F8C">
      <w:pPr>
        <w:rPr>
          <w:rFonts w:cstheme="minorHAnsi"/>
          <w:b/>
          <w:sz w:val="28"/>
          <w:szCs w:val="28"/>
          <w:u w:val="single"/>
        </w:rPr>
      </w:pPr>
      <w:r w:rsidRPr="005D7B66">
        <w:rPr>
          <w:rFonts w:cstheme="minorHAnsi"/>
          <w:b/>
          <w:sz w:val="28"/>
          <w:szCs w:val="28"/>
          <w:u w:val="single"/>
        </w:rPr>
        <w:t>Planung</w:t>
      </w:r>
    </w:p>
    <w:p w:rsidR="0025628A" w:rsidRPr="00976116" w:rsidRDefault="00856F8C">
      <w:pPr>
        <w:rPr>
          <w:rFonts w:cstheme="minorHAnsi"/>
          <w:sz w:val="24"/>
          <w:szCs w:val="24"/>
        </w:rPr>
      </w:pPr>
      <w:r w:rsidRPr="00976116">
        <w:rPr>
          <w:rFonts w:cstheme="minorHAnsi"/>
          <w:sz w:val="24"/>
          <w:szCs w:val="24"/>
        </w:rPr>
        <w:t>Wir haben unser Projekt geplant, indem wir zuerst aufgeschr</w:t>
      </w:r>
      <w:r w:rsidR="00145D1F" w:rsidRPr="00976116">
        <w:rPr>
          <w:rFonts w:cstheme="minorHAnsi"/>
          <w:sz w:val="24"/>
          <w:szCs w:val="24"/>
        </w:rPr>
        <w:t>ieben haben, was wir bei unserem</w:t>
      </w:r>
      <w:r w:rsidRPr="00976116">
        <w:rPr>
          <w:rFonts w:cstheme="minorHAnsi"/>
          <w:sz w:val="24"/>
          <w:szCs w:val="24"/>
        </w:rPr>
        <w:t xml:space="preserve"> Projekt genau umsetzen wollen. </w:t>
      </w:r>
      <w:r w:rsidR="00145D1F" w:rsidRPr="00976116">
        <w:rPr>
          <w:rFonts w:cstheme="minorHAnsi"/>
          <w:sz w:val="24"/>
          <w:szCs w:val="24"/>
        </w:rPr>
        <w:t>Anschließend haben wir besprochen welche Features am wichtigsten sind und wir auf jeden Fall umsetzen wollen und welche wir noch umsetzen können, wenn wir noch Zeit haben.</w:t>
      </w:r>
      <w:r w:rsidR="00956299" w:rsidRPr="00976116">
        <w:rPr>
          <w:rFonts w:cstheme="minorHAnsi"/>
          <w:sz w:val="24"/>
          <w:szCs w:val="24"/>
        </w:rPr>
        <w:t xml:space="preserve"> Am </w:t>
      </w:r>
      <w:r w:rsidR="0025628A" w:rsidRPr="00976116">
        <w:rPr>
          <w:rFonts w:cstheme="minorHAnsi"/>
          <w:sz w:val="24"/>
          <w:szCs w:val="24"/>
        </w:rPr>
        <w:t xml:space="preserve">wichtigsten waren uns natürlich die Grundfunktionen, also die Funktion </w:t>
      </w:r>
      <w:r w:rsidR="005318CB" w:rsidRPr="00976116">
        <w:rPr>
          <w:rFonts w:cstheme="minorHAnsi"/>
          <w:sz w:val="24"/>
          <w:szCs w:val="24"/>
        </w:rPr>
        <w:t>Umfragen</w:t>
      </w:r>
      <w:r w:rsidR="0025628A" w:rsidRPr="00976116">
        <w:rPr>
          <w:rFonts w:cstheme="minorHAnsi"/>
          <w:sz w:val="24"/>
          <w:szCs w:val="24"/>
        </w:rPr>
        <w:t xml:space="preserve"> zu </w:t>
      </w:r>
      <w:r w:rsidR="005318CB" w:rsidRPr="00976116">
        <w:rPr>
          <w:rFonts w:cstheme="minorHAnsi"/>
          <w:sz w:val="24"/>
          <w:szCs w:val="24"/>
        </w:rPr>
        <w:t>erstellen und</w:t>
      </w:r>
      <w:r w:rsidR="0025628A" w:rsidRPr="00976116">
        <w:rPr>
          <w:rFonts w:cstheme="minorHAnsi"/>
          <w:sz w:val="24"/>
          <w:szCs w:val="24"/>
        </w:rPr>
        <w:t xml:space="preserve"> zu</w:t>
      </w:r>
      <w:r w:rsidR="005318CB" w:rsidRPr="00976116">
        <w:rPr>
          <w:rFonts w:cstheme="minorHAnsi"/>
          <w:sz w:val="24"/>
          <w:szCs w:val="24"/>
        </w:rPr>
        <w:t xml:space="preserve"> bearbeiten und</w:t>
      </w:r>
      <w:r w:rsidR="0025628A" w:rsidRPr="00976116">
        <w:rPr>
          <w:rFonts w:cstheme="minorHAnsi"/>
          <w:sz w:val="24"/>
          <w:szCs w:val="24"/>
        </w:rPr>
        <w:t xml:space="preserve"> die</w:t>
      </w:r>
      <w:r w:rsidR="005318CB" w:rsidRPr="00976116">
        <w:rPr>
          <w:rFonts w:cstheme="minorHAnsi"/>
          <w:sz w:val="24"/>
          <w:szCs w:val="24"/>
        </w:rPr>
        <w:t xml:space="preserve"> Funktion um an diesen Umfragen teilzunehmen.</w:t>
      </w:r>
      <w:r w:rsidR="00F3777F" w:rsidRPr="00976116">
        <w:rPr>
          <w:rFonts w:cstheme="minorHAnsi"/>
          <w:sz w:val="24"/>
          <w:szCs w:val="24"/>
        </w:rPr>
        <w:t xml:space="preserve"> </w:t>
      </w:r>
      <w:r w:rsidR="008D7DAB" w:rsidRPr="00976116">
        <w:rPr>
          <w:rFonts w:cstheme="minorHAnsi"/>
          <w:sz w:val="24"/>
          <w:szCs w:val="24"/>
        </w:rPr>
        <w:t>Eine hohe Priorität hatte die Auswertungsansicht. Als Zusatz war die Generierung eines QR – Co</w:t>
      </w:r>
      <w:r w:rsidR="00C44C1A" w:rsidRPr="00976116">
        <w:rPr>
          <w:rFonts w:cstheme="minorHAnsi"/>
          <w:sz w:val="24"/>
          <w:szCs w:val="24"/>
        </w:rPr>
        <w:t>des für jede Umfrage der auf die entsprechende Umfrage verlinkt.</w:t>
      </w:r>
      <w:r w:rsidR="00595A62" w:rsidRPr="00976116">
        <w:rPr>
          <w:rFonts w:cstheme="minorHAnsi"/>
          <w:sz w:val="24"/>
          <w:szCs w:val="24"/>
        </w:rPr>
        <w:t xml:space="preserve"> Ein Login für Lehrer, sodass nur Lehrer Umfragen erstellen können.  Und ein Login für Schüler, sodass diese sehen können, wie sie in Vorherigen  Umfragen abgeschnitten haben. Eine Verschönerung der Auswertung durch eine graphische anzeige. </w:t>
      </w:r>
    </w:p>
    <w:p w:rsidR="00145D1F" w:rsidRPr="00976116" w:rsidRDefault="00F3777F">
      <w:pPr>
        <w:rPr>
          <w:rFonts w:cstheme="minorHAnsi"/>
          <w:sz w:val="24"/>
          <w:szCs w:val="24"/>
        </w:rPr>
      </w:pPr>
      <w:r w:rsidRPr="00976116">
        <w:rPr>
          <w:rFonts w:cstheme="minorHAnsi"/>
          <w:sz w:val="24"/>
          <w:szCs w:val="24"/>
        </w:rPr>
        <w:t>Anschießend haben wir besprochen, wie wir unser Projekt strukturieren w</w:t>
      </w:r>
      <w:r w:rsidR="00A6115E" w:rsidRPr="00976116">
        <w:rPr>
          <w:rFonts w:cstheme="minorHAnsi"/>
          <w:sz w:val="24"/>
          <w:szCs w:val="24"/>
        </w:rPr>
        <w:t>ollen und haben ein UML – Klassendiagramm erstellt.</w:t>
      </w:r>
    </w:p>
    <w:p w:rsidR="00F3777F" w:rsidRPr="00976116" w:rsidRDefault="00145D1F">
      <w:pPr>
        <w:rPr>
          <w:rFonts w:cstheme="minorHAnsi"/>
          <w:sz w:val="24"/>
          <w:szCs w:val="24"/>
        </w:rPr>
      </w:pPr>
      <w:r w:rsidRPr="00976116">
        <w:rPr>
          <w:rFonts w:cstheme="minorHAnsi"/>
          <w:sz w:val="24"/>
          <w:szCs w:val="24"/>
        </w:rPr>
        <w:t xml:space="preserve">Als nächstes haben wir überlegt, welche Arbeitsmaterialien wir brauchen, um das Projekt umzusetzen. Anschießend haben wir beraten, wer welche Arbeitsmaterialien besorgen kann. </w:t>
      </w:r>
    </w:p>
    <w:p w:rsidR="005C0117" w:rsidRPr="00976116" w:rsidRDefault="00145D1F">
      <w:pPr>
        <w:rPr>
          <w:rFonts w:cstheme="minorHAnsi"/>
          <w:sz w:val="24"/>
          <w:szCs w:val="24"/>
        </w:rPr>
      </w:pPr>
      <w:r w:rsidRPr="00976116">
        <w:rPr>
          <w:rFonts w:cstheme="minorHAnsi"/>
          <w:sz w:val="24"/>
          <w:szCs w:val="24"/>
        </w:rPr>
        <w:t>Danach haben wir einen Plan erstellt, welche einzelnen Arbeitsschritte notwendig sind, um das Projekt umzusetzen.</w:t>
      </w:r>
      <w:r w:rsidR="00C72CCF" w:rsidRPr="00976116">
        <w:rPr>
          <w:rFonts w:cstheme="minorHAnsi"/>
          <w:sz w:val="24"/>
          <w:szCs w:val="24"/>
        </w:rPr>
        <w:t xml:space="preserve"> Dazu haben wir uns das Klassendiagramm, welches wir erstellt haben zu Hilfe gezogen.</w:t>
      </w:r>
      <w:r w:rsidRPr="00976116">
        <w:rPr>
          <w:rFonts w:cstheme="minorHAnsi"/>
          <w:sz w:val="24"/>
          <w:szCs w:val="24"/>
        </w:rPr>
        <w:t xml:space="preserve"> </w:t>
      </w:r>
      <w:r w:rsidR="006D0DE0" w:rsidRPr="00976116">
        <w:rPr>
          <w:rFonts w:cstheme="minorHAnsi"/>
          <w:sz w:val="24"/>
          <w:szCs w:val="24"/>
        </w:rPr>
        <w:t xml:space="preserve">Wir sind zu dem Schluss gekommen, dass wir eine Ansicht für den Lehrer brauchen, um neue Umfragen zu erstellen, eine Ansicht für die Schüler brauchen, die die gestellten Fragen zu beantworten und Eine Auswertungsansicht, die anzeigt wie die </w:t>
      </w:r>
      <w:r w:rsidR="006D0DE0" w:rsidRPr="00976116">
        <w:rPr>
          <w:rFonts w:cstheme="minorHAnsi"/>
          <w:sz w:val="24"/>
          <w:szCs w:val="24"/>
        </w:rPr>
        <w:lastRenderedPageBreak/>
        <w:t>Klasse abgesch</w:t>
      </w:r>
      <w:r w:rsidR="0001170C" w:rsidRPr="00976116">
        <w:rPr>
          <w:rFonts w:cstheme="minorHAnsi"/>
          <w:sz w:val="24"/>
          <w:szCs w:val="24"/>
        </w:rPr>
        <w:t>n</w:t>
      </w:r>
      <w:r w:rsidR="006D0DE0" w:rsidRPr="00976116">
        <w:rPr>
          <w:rFonts w:cstheme="minorHAnsi"/>
          <w:sz w:val="24"/>
          <w:szCs w:val="24"/>
        </w:rPr>
        <w:t xml:space="preserve">itten hat. </w:t>
      </w:r>
      <w:r w:rsidR="005C0117" w:rsidRPr="00976116">
        <w:rPr>
          <w:rFonts w:cstheme="minorHAnsi"/>
          <w:sz w:val="24"/>
          <w:szCs w:val="24"/>
        </w:rPr>
        <w:t xml:space="preserve">Um dies umzusetzen dachten wir uns, dass wir die Klassen Survey, Question, Answer, Response, und User benötigen. Ein Survey soll mehrere Questions beinhalten, welche wiederum mehrere Answers beinhalten. Die Unterscheidung zwischen richtigen und Falschen antworten wird durch ein </w:t>
      </w:r>
      <w:r w:rsidR="00913B27" w:rsidRPr="00976116">
        <w:rPr>
          <w:rFonts w:cstheme="minorHAnsi"/>
          <w:sz w:val="24"/>
          <w:szCs w:val="24"/>
        </w:rPr>
        <w:t>boolsches Attribut gelöst. Die Klasse Response soll den entsprechenden Survey holen und dem User anzeigen.</w:t>
      </w:r>
    </w:p>
    <w:p w:rsidR="00F3777F" w:rsidRPr="00976116" w:rsidRDefault="00145D1F">
      <w:pPr>
        <w:rPr>
          <w:rFonts w:cstheme="minorHAnsi"/>
          <w:sz w:val="24"/>
          <w:szCs w:val="24"/>
        </w:rPr>
      </w:pPr>
      <w:r w:rsidRPr="00976116">
        <w:rPr>
          <w:rFonts w:cstheme="minorHAnsi"/>
          <w:sz w:val="24"/>
          <w:szCs w:val="24"/>
        </w:rPr>
        <w:t xml:space="preserve">Nachdem wir den Plan erstellt haben, haben wir uns überlegt welche Aufgaben wie viel Zeit in Anspruch nehmen könnten. Wir haben dann die einzelnen Arbeitsschritte auf die einzelnen Gruppenmitglieder verteilt. </w:t>
      </w:r>
    </w:p>
    <w:p w:rsidR="00526014" w:rsidRPr="00976116" w:rsidRDefault="00145D1F">
      <w:pPr>
        <w:rPr>
          <w:rFonts w:cstheme="minorHAnsi"/>
          <w:sz w:val="24"/>
          <w:szCs w:val="24"/>
        </w:rPr>
      </w:pPr>
      <w:r w:rsidRPr="00976116">
        <w:rPr>
          <w:rFonts w:cstheme="minorHAnsi"/>
          <w:sz w:val="24"/>
          <w:szCs w:val="24"/>
        </w:rPr>
        <w:t>Eine Woche vor Beginn des Projekts haben wir das Kanban – Prinzip besprochen und wir konnten uns Kanban-Boards für unser Projekt erstellen. Wi</w:t>
      </w:r>
      <w:r w:rsidR="000B22DE" w:rsidRPr="00976116">
        <w:rPr>
          <w:rFonts w:cstheme="minorHAnsi"/>
          <w:sz w:val="24"/>
          <w:szCs w:val="24"/>
        </w:rPr>
        <w:t>r haben unser Kanban-Board mit dem Spalten:  „TODO“, „in progress“, „test“</w:t>
      </w:r>
      <w:r w:rsidR="004D030C" w:rsidRPr="00976116">
        <w:rPr>
          <w:rFonts w:cstheme="minorHAnsi"/>
          <w:sz w:val="24"/>
          <w:szCs w:val="24"/>
        </w:rPr>
        <w:t xml:space="preserve"> </w:t>
      </w:r>
      <w:r w:rsidR="000B22DE" w:rsidRPr="00976116">
        <w:rPr>
          <w:rFonts w:cstheme="minorHAnsi"/>
          <w:sz w:val="24"/>
          <w:szCs w:val="24"/>
        </w:rPr>
        <w:t>und „done“</w:t>
      </w:r>
      <w:r w:rsidR="00526014" w:rsidRPr="00976116">
        <w:rPr>
          <w:rFonts w:cstheme="minorHAnsi"/>
          <w:sz w:val="24"/>
          <w:szCs w:val="24"/>
        </w:rPr>
        <w:t xml:space="preserve"> erstellt.</w:t>
      </w:r>
    </w:p>
    <w:p w:rsidR="003B0A29" w:rsidRPr="00976116" w:rsidRDefault="003B0A29">
      <w:pPr>
        <w:rPr>
          <w:rFonts w:cstheme="minorHAnsi"/>
          <w:sz w:val="24"/>
          <w:szCs w:val="24"/>
        </w:rPr>
      </w:pPr>
      <w:r w:rsidRPr="00976116">
        <w:rPr>
          <w:rFonts w:cstheme="minorHAnsi"/>
          <w:sz w:val="24"/>
          <w:szCs w:val="24"/>
        </w:rPr>
        <w:t xml:space="preserve">Die Umsetzung des Projekts soll durch PHP mit dem Framework </w:t>
      </w:r>
      <w:r w:rsidR="00EF68A6">
        <w:rPr>
          <w:rFonts w:cstheme="minorHAnsi"/>
          <w:sz w:val="24"/>
          <w:szCs w:val="24"/>
        </w:rPr>
        <w:t>Symf</w:t>
      </w:r>
      <w:r w:rsidR="00A563D6" w:rsidRPr="00976116">
        <w:rPr>
          <w:rFonts w:cstheme="minorHAnsi"/>
          <w:sz w:val="24"/>
          <w:szCs w:val="24"/>
        </w:rPr>
        <w:t>ony</w:t>
      </w:r>
      <w:r w:rsidR="00580E9C">
        <w:rPr>
          <w:rFonts w:cstheme="minorHAnsi"/>
          <w:sz w:val="24"/>
          <w:szCs w:val="24"/>
        </w:rPr>
        <w:t>2</w:t>
      </w:r>
      <w:r w:rsidR="00514B7B" w:rsidRPr="00976116">
        <w:rPr>
          <w:rFonts w:cstheme="minorHAnsi"/>
          <w:sz w:val="24"/>
          <w:szCs w:val="24"/>
        </w:rPr>
        <w:t xml:space="preserve"> und</w:t>
      </w:r>
      <w:r w:rsidR="00CE1DAD" w:rsidRPr="00976116">
        <w:rPr>
          <w:rFonts w:cstheme="minorHAnsi"/>
          <w:sz w:val="24"/>
          <w:szCs w:val="24"/>
        </w:rPr>
        <w:t xml:space="preserve"> der Template-E</w:t>
      </w:r>
      <w:r w:rsidR="00A60EBF">
        <w:rPr>
          <w:rFonts w:cstheme="minorHAnsi"/>
          <w:sz w:val="24"/>
          <w:szCs w:val="24"/>
        </w:rPr>
        <w:t>ngine Twig und dem Client Adminer</w:t>
      </w:r>
      <w:r w:rsidRPr="00976116">
        <w:rPr>
          <w:rFonts w:cstheme="minorHAnsi"/>
          <w:sz w:val="24"/>
          <w:szCs w:val="24"/>
        </w:rPr>
        <w:t xml:space="preserve"> erfolgen.</w:t>
      </w:r>
      <w:r w:rsidR="00237426" w:rsidRPr="00976116">
        <w:rPr>
          <w:rFonts w:cstheme="minorHAnsi"/>
          <w:sz w:val="24"/>
          <w:szCs w:val="24"/>
        </w:rPr>
        <w:t xml:space="preserve"> Als Datenbank wollten wir MySql  verwenden.</w:t>
      </w:r>
      <w:r w:rsidR="001262C1" w:rsidRPr="00976116">
        <w:rPr>
          <w:rFonts w:cstheme="minorHAnsi"/>
          <w:sz w:val="24"/>
          <w:szCs w:val="24"/>
        </w:rPr>
        <w:t xml:space="preserve"> Außerdem sollte es nach dem MVC (Modell View Controller) Muster strukturiert werden.</w:t>
      </w:r>
      <w:r w:rsidR="00776410">
        <w:rPr>
          <w:rFonts w:cstheme="minorHAnsi"/>
          <w:sz w:val="24"/>
          <w:szCs w:val="24"/>
        </w:rPr>
        <w:t xml:space="preserve"> Als Entwicklungsumgebung haben wir einen virtualisierten Linux Rechner </w:t>
      </w:r>
      <w:r w:rsidR="005D7B66">
        <w:rPr>
          <w:rFonts w:cstheme="minorHAnsi"/>
          <w:sz w:val="24"/>
          <w:szCs w:val="24"/>
        </w:rPr>
        <w:t xml:space="preserve">mit phpstorm </w:t>
      </w:r>
      <w:r w:rsidR="00776410">
        <w:rPr>
          <w:rFonts w:cstheme="minorHAnsi"/>
          <w:sz w:val="24"/>
          <w:szCs w:val="24"/>
        </w:rPr>
        <w:t>benutzt.</w:t>
      </w:r>
    </w:p>
    <w:p w:rsidR="00514B7B" w:rsidRPr="00976116" w:rsidRDefault="00514B7B">
      <w:pPr>
        <w:rPr>
          <w:rFonts w:cstheme="minorHAnsi"/>
          <w:sz w:val="24"/>
          <w:szCs w:val="24"/>
        </w:rPr>
      </w:pPr>
    </w:p>
    <w:p w:rsidR="00526014" w:rsidRPr="005D7B66" w:rsidRDefault="00526014">
      <w:pPr>
        <w:rPr>
          <w:rFonts w:cstheme="minorHAnsi"/>
          <w:b/>
          <w:sz w:val="28"/>
          <w:szCs w:val="28"/>
          <w:u w:val="single"/>
        </w:rPr>
      </w:pPr>
      <w:r w:rsidRPr="005D7B66">
        <w:rPr>
          <w:rFonts w:cstheme="minorHAnsi"/>
          <w:b/>
          <w:sz w:val="28"/>
          <w:szCs w:val="28"/>
          <w:u w:val="single"/>
        </w:rPr>
        <w:t>Projektdurchführung</w:t>
      </w:r>
    </w:p>
    <w:p w:rsidR="005D7B66" w:rsidRDefault="001418E4" w:rsidP="00776410">
      <w:pPr>
        <w:rPr>
          <w:rFonts w:cstheme="minorHAnsi"/>
          <w:sz w:val="24"/>
          <w:szCs w:val="24"/>
        </w:rPr>
      </w:pPr>
      <w:r>
        <w:rPr>
          <w:rFonts w:cstheme="minorHAnsi"/>
          <w:sz w:val="24"/>
          <w:szCs w:val="24"/>
        </w:rPr>
        <w:t>Als erstes haben die Gruppenmitglieder die Virtuelle Maschine bei sich eingerichtet. Anschießend haben wir den Webserver und den Datenbankserv</w:t>
      </w:r>
      <w:r w:rsidR="00776410">
        <w:rPr>
          <w:rFonts w:cstheme="minorHAnsi"/>
          <w:sz w:val="24"/>
          <w:szCs w:val="24"/>
        </w:rPr>
        <w:t>er installiert.</w:t>
      </w:r>
      <w:r w:rsidR="005D7B66">
        <w:rPr>
          <w:rFonts w:cstheme="minorHAnsi"/>
          <w:sz w:val="24"/>
          <w:szCs w:val="24"/>
        </w:rPr>
        <w:t xml:space="preserve"> Anschießend haben sich 2 um das Backend und einer um das Frontend gekümmert. Einer hat das UML – Diagramm zur Dokumentation ordentlich in einem UML – Editor erstellt.</w:t>
      </w:r>
    </w:p>
    <w:p w:rsidR="00725DF0" w:rsidRPr="00976116" w:rsidRDefault="00725DF0" w:rsidP="00776410">
      <w:pPr>
        <w:rPr>
          <w:rFonts w:cstheme="minorHAnsi"/>
          <w:sz w:val="24"/>
          <w:szCs w:val="24"/>
        </w:rPr>
      </w:pPr>
      <w:r>
        <w:rPr>
          <w:rFonts w:cstheme="minorHAnsi"/>
          <w:sz w:val="24"/>
          <w:szCs w:val="24"/>
        </w:rPr>
        <w:t>Am Ende haben wir die Projekte zu einem zusammengefügt, indem wir die jeweiligen teile in eine Version kopiert haben.</w:t>
      </w:r>
      <w:bookmarkStart w:id="0" w:name="_GoBack"/>
      <w:bookmarkEnd w:id="0"/>
    </w:p>
    <w:p w:rsidR="00862D3F" w:rsidRPr="00976116" w:rsidRDefault="00862D3F">
      <w:pPr>
        <w:rPr>
          <w:rFonts w:cstheme="minorHAnsi"/>
          <w:sz w:val="24"/>
          <w:szCs w:val="24"/>
        </w:rPr>
      </w:pPr>
    </w:p>
    <w:p w:rsidR="00237426" w:rsidRPr="005D7B66" w:rsidRDefault="00862D3F">
      <w:pPr>
        <w:rPr>
          <w:rFonts w:cstheme="minorHAnsi"/>
          <w:b/>
          <w:sz w:val="28"/>
          <w:szCs w:val="28"/>
          <w:u w:val="single"/>
        </w:rPr>
      </w:pPr>
      <w:r w:rsidRPr="005D7B66">
        <w:rPr>
          <w:rFonts w:cstheme="minorHAnsi"/>
          <w:b/>
          <w:sz w:val="28"/>
          <w:szCs w:val="28"/>
          <w:u w:val="single"/>
        </w:rPr>
        <w:t>Fazit</w:t>
      </w:r>
    </w:p>
    <w:p w:rsidR="00237426" w:rsidRPr="005D7B66" w:rsidRDefault="00237426">
      <w:pPr>
        <w:rPr>
          <w:rFonts w:cstheme="minorHAnsi"/>
          <w:sz w:val="24"/>
          <w:szCs w:val="24"/>
        </w:rPr>
      </w:pPr>
    </w:p>
    <w:sectPr w:rsidR="00237426" w:rsidRPr="005D7B66" w:rsidSect="008851F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85F" w:rsidRDefault="007C285F" w:rsidP="007C285F">
      <w:pPr>
        <w:spacing w:after="0" w:line="240" w:lineRule="auto"/>
      </w:pPr>
      <w:r>
        <w:separator/>
      </w:r>
    </w:p>
  </w:endnote>
  <w:endnote w:type="continuationSeparator" w:id="0">
    <w:p w:rsidR="007C285F" w:rsidRDefault="007C285F" w:rsidP="007C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85F" w:rsidRDefault="007C285F">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285F" w:rsidRDefault="007C285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25DF0">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7C285F" w:rsidRDefault="007C285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25DF0">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7C285F" w:rsidRDefault="007C28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85F" w:rsidRDefault="007C285F" w:rsidP="007C285F">
      <w:pPr>
        <w:spacing w:after="0" w:line="240" w:lineRule="auto"/>
      </w:pPr>
      <w:r>
        <w:separator/>
      </w:r>
    </w:p>
  </w:footnote>
  <w:footnote w:type="continuationSeparator" w:id="0">
    <w:p w:rsidR="007C285F" w:rsidRDefault="007C285F" w:rsidP="007C2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14E"/>
    <w:rsid w:val="0001170C"/>
    <w:rsid w:val="000776F1"/>
    <w:rsid w:val="000B22DE"/>
    <w:rsid w:val="000E229D"/>
    <w:rsid w:val="001262C1"/>
    <w:rsid w:val="001418E4"/>
    <w:rsid w:val="00145D1F"/>
    <w:rsid w:val="00237426"/>
    <w:rsid w:val="0025628A"/>
    <w:rsid w:val="002A29AC"/>
    <w:rsid w:val="00354E82"/>
    <w:rsid w:val="00394E96"/>
    <w:rsid w:val="003B0A29"/>
    <w:rsid w:val="004D030C"/>
    <w:rsid w:val="00514B7B"/>
    <w:rsid w:val="00526014"/>
    <w:rsid w:val="005318CB"/>
    <w:rsid w:val="00580E9C"/>
    <w:rsid w:val="00595A62"/>
    <w:rsid w:val="005C0117"/>
    <w:rsid w:val="005D7B66"/>
    <w:rsid w:val="005E50D7"/>
    <w:rsid w:val="006D0DE0"/>
    <w:rsid w:val="00725DF0"/>
    <w:rsid w:val="00755753"/>
    <w:rsid w:val="00776410"/>
    <w:rsid w:val="007C285F"/>
    <w:rsid w:val="00825FA0"/>
    <w:rsid w:val="00856F8C"/>
    <w:rsid w:val="00862D3F"/>
    <w:rsid w:val="00865D41"/>
    <w:rsid w:val="008851FB"/>
    <w:rsid w:val="008D7DAB"/>
    <w:rsid w:val="00913B27"/>
    <w:rsid w:val="00956299"/>
    <w:rsid w:val="00976116"/>
    <w:rsid w:val="009A6866"/>
    <w:rsid w:val="009C731F"/>
    <w:rsid w:val="009E7364"/>
    <w:rsid w:val="00A563D6"/>
    <w:rsid w:val="00A60EBF"/>
    <w:rsid w:val="00A6115E"/>
    <w:rsid w:val="00AA6B1A"/>
    <w:rsid w:val="00B72D39"/>
    <w:rsid w:val="00C44C1A"/>
    <w:rsid w:val="00C62F20"/>
    <w:rsid w:val="00C72CCF"/>
    <w:rsid w:val="00CE1DAD"/>
    <w:rsid w:val="00DC4DCD"/>
    <w:rsid w:val="00EF68A6"/>
    <w:rsid w:val="00F3777F"/>
    <w:rsid w:val="00FA514E"/>
    <w:rsid w:val="00FB1D88"/>
    <w:rsid w:val="00FE3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51F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851FB"/>
    <w:rPr>
      <w:rFonts w:eastAsiaTheme="minorEastAsia"/>
      <w:lang w:eastAsia="de-DE"/>
    </w:rPr>
  </w:style>
  <w:style w:type="paragraph" w:styleId="Sprechblasentext">
    <w:name w:val="Balloon Text"/>
    <w:basedOn w:val="Standard"/>
    <w:link w:val="SprechblasentextZchn"/>
    <w:uiPriority w:val="99"/>
    <w:semiHidden/>
    <w:unhideWhenUsed/>
    <w:rsid w:val="008851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51FB"/>
    <w:rPr>
      <w:rFonts w:ascii="Tahoma" w:hAnsi="Tahoma" w:cs="Tahoma"/>
      <w:sz w:val="16"/>
      <w:szCs w:val="16"/>
    </w:rPr>
  </w:style>
  <w:style w:type="paragraph" w:styleId="Kopfzeile">
    <w:name w:val="header"/>
    <w:basedOn w:val="Standard"/>
    <w:link w:val="KopfzeileZchn"/>
    <w:uiPriority w:val="99"/>
    <w:unhideWhenUsed/>
    <w:rsid w:val="007C28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85F"/>
  </w:style>
  <w:style w:type="paragraph" w:styleId="Fuzeile">
    <w:name w:val="footer"/>
    <w:basedOn w:val="Standard"/>
    <w:link w:val="FuzeileZchn"/>
    <w:uiPriority w:val="99"/>
    <w:unhideWhenUsed/>
    <w:rsid w:val="007C28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51F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851FB"/>
    <w:rPr>
      <w:rFonts w:eastAsiaTheme="minorEastAsia"/>
      <w:lang w:eastAsia="de-DE"/>
    </w:rPr>
  </w:style>
  <w:style w:type="paragraph" w:styleId="Sprechblasentext">
    <w:name w:val="Balloon Text"/>
    <w:basedOn w:val="Standard"/>
    <w:link w:val="SprechblasentextZchn"/>
    <w:uiPriority w:val="99"/>
    <w:semiHidden/>
    <w:unhideWhenUsed/>
    <w:rsid w:val="008851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51FB"/>
    <w:rPr>
      <w:rFonts w:ascii="Tahoma" w:hAnsi="Tahoma" w:cs="Tahoma"/>
      <w:sz w:val="16"/>
      <w:szCs w:val="16"/>
    </w:rPr>
  </w:style>
  <w:style w:type="paragraph" w:styleId="Kopfzeile">
    <w:name w:val="header"/>
    <w:basedOn w:val="Standard"/>
    <w:link w:val="KopfzeileZchn"/>
    <w:uiPriority w:val="99"/>
    <w:unhideWhenUsed/>
    <w:rsid w:val="007C28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85F"/>
  </w:style>
  <w:style w:type="paragraph" w:styleId="Fuzeile">
    <w:name w:val="footer"/>
    <w:basedOn w:val="Standard"/>
    <w:link w:val="FuzeileZchn"/>
    <w:uiPriority w:val="99"/>
    <w:unhideWhenUsed/>
    <w:rsid w:val="007C28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0DF72295044859C22FC50768EF4E6"/>
        <w:category>
          <w:name w:val="Allgemein"/>
          <w:gallery w:val="placeholder"/>
        </w:category>
        <w:types>
          <w:type w:val="bbPlcHdr"/>
        </w:types>
        <w:behaviors>
          <w:behavior w:val="content"/>
        </w:behaviors>
        <w:guid w:val="{41B3706C-8839-4723-97B9-DCB96BA72CEB}"/>
      </w:docPartPr>
      <w:docPartBody>
        <w:p w:rsidR="00000000" w:rsidRDefault="006D3574" w:rsidP="006D3574">
          <w:pPr>
            <w:pStyle w:val="20D0DF72295044859C22FC50768EF4E6"/>
          </w:pPr>
          <w:r>
            <w:rPr>
              <w:rFonts w:asciiTheme="majorHAnsi" w:eastAsiaTheme="majorEastAsia" w:hAnsiTheme="majorHAnsi" w:cstheme="majorBidi"/>
              <w:caps/>
            </w:rPr>
            <w:t>[Geben Sie den Firmennamen ein]</w:t>
          </w:r>
        </w:p>
      </w:docPartBody>
    </w:docPart>
    <w:docPart>
      <w:docPartPr>
        <w:name w:val="0A4A1D1AB7C548DFB8DBBC6CF4EA709A"/>
        <w:category>
          <w:name w:val="Allgemein"/>
          <w:gallery w:val="placeholder"/>
        </w:category>
        <w:types>
          <w:type w:val="bbPlcHdr"/>
        </w:types>
        <w:behaviors>
          <w:behavior w:val="content"/>
        </w:behaviors>
        <w:guid w:val="{A56AEDAE-A4F0-410C-A243-4A6AD4712983}"/>
      </w:docPartPr>
      <w:docPartBody>
        <w:p w:rsidR="00000000" w:rsidRDefault="006D3574" w:rsidP="006D3574">
          <w:pPr>
            <w:pStyle w:val="0A4A1D1AB7C548DFB8DBBC6CF4EA709A"/>
          </w:pPr>
          <w:r>
            <w:rPr>
              <w:rFonts w:asciiTheme="majorHAnsi" w:eastAsiaTheme="majorEastAsia" w:hAnsiTheme="majorHAnsi" w:cstheme="majorBidi"/>
              <w:sz w:val="80"/>
              <w:szCs w:val="80"/>
            </w:rPr>
            <w:t>[Geben Sie den Titel des Dokuments ein]</w:t>
          </w:r>
        </w:p>
      </w:docPartBody>
    </w:docPart>
    <w:docPart>
      <w:docPartPr>
        <w:name w:val="54D8EBCAD59B4E7DA88F1E3DB88E648E"/>
        <w:category>
          <w:name w:val="Allgemein"/>
          <w:gallery w:val="placeholder"/>
        </w:category>
        <w:types>
          <w:type w:val="bbPlcHdr"/>
        </w:types>
        <w:behaviors>
          <w:behavior w:val="content"/>
        </w:behaviors>
        <w:guid w:val="{B98A8F21-BB96-481A-92D7-AF4A735F6A2D}"/>
      </w:docPartPr>
      <w:docPartBody>
        <w:p w:rsidR="00000000" w:rsidRDefault="006D3574" w:rsidP="006D3574">
          <w:pPr>
            <w:pStyle w:val="54D8EBCAD59B4E7DA88F1E3DB88E648E"/>
          </w:pPr>
          <w:r>
            <w:rPr>
              <w:rFonts w:asciiTheme="majorHAnsi" w:eastAsiaTheme="majorEastAsia" w:hAnsiTheme="majorHAnsi" w:cstheme="majorBidi"/>
              <w:sz w:val="44"/>
              <w:szCs w:val="44"/>
            </w:rPr>
            <w:t>[Geben Sie den Untertitel des Dokuments ein]</w:t>
          </w:r>
        </w:p>
      </w:docPartBody>
    </w:docPart>
    <w:docPart>
      <w:docPartPr>
        <w:name w:val="3CC6BDE892DD4697AD18E233B8EA5012"/>
        <w:category>
          <w:name w:val="Allgemein"/>
          <w:gallery w:val="placeholder"/>
        </w:category>
        <w:types>
          <w:type w:val="bbPlcHdr"/>
        </w:types>
        <w:behaviors>
          <w:behavior w:val="content"/>
        </w:behaviors>
        <w:guid w:val="{CB37AE37-2FA4-4911-88F5-884E74A93040}"/>
      </w:docPartPr>
      <w:docPartBody>
        <w:p w:rsidR="00000000" w:rsidRDefault="006D3574" w:rsidP="006D3574">
          <w:pPr>
            <w:pStyle w:val="3CC6BDE892DD4697AD18E233B8EA5012"/>
          </w:pPr>
          <w:r>
            <w:rPr>
              <w:b/>
              <w:bCs/>
            </w:rPr>
            <w:t>[Geben Sie den Namen des Autors ein]</w:t>
          </w:r>
        </w:p>
      </w:docPartBody>
    </w:docPart>
    <w:docPart>
      <w:docPartPr>
        <w:name w:val="2A60ABC4AE6C44A1AA57025FC9D8A6C1"/>
        <w:category>
          <w:name w:val="Allgemein"/>
          <w:gallery w:val="placeholder"/>
        </w:category>
        <w:types>
          <w:type w:val="bbPlcHdr"/>
        </w:types>
        <w:behaviors>
          <w:behavior w:val="content"/>
        </w:behaviors>
        <w:guid w:val="{A48D9FF7-B410-4A89-A1C5-F4FA2474C44D}"/>
      </w:docPartPr>
      <w:docPartBody>
        <w:p w:rsidR="00000000" w:rsidRDefault="006D3574" w:rsidP="006D3574">
          <w:pPr>
            <w:pStyle w:val="2A60ABC4AE6C44A1AA57025FC9D8A6C1"/>
          </w:pPr>
          <w:r>
            <w:rPr>
              <w:b/>
              <w:bCs/>
            </w:rPr>
            <w:t>[Wählen Sie das Datum aus]</w:t>
          </w:r>
        </w:p>
      </w:docPartBody>
    </w:docPart>
    <w:docPart>
      <w:docPartPr>
        <w:name w:val="4B68B647DE824258BC6B5DB807164ADA"/>
        <w:category>
          <w:name w:val="Allgemein"/>
          <w:gallery w:val="placeholder"/>
        </w:category>
        <w:types>
          <w:type w:val="bbPlcHdr"/>
        </w:types>
        <w:behaviors>
          <w:behavior w:val="content"/>
        </w:behaviors>
        <w:guid w:val="{656FEE31-4355-4A40-AB65-F1146A991470}"/>
      </w:docPartPr>
      <w:docPartBody>
        <w:p w:rsidR="00000000" w:rsidRDefault="006D3574" w:rsidP="006D3574">
          <w:pPr>
            <w:pStyle w:val="4B68B647DE824258BC6B5DB807164ADA"/>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574"/>
    <w:rsid w:val="006D3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A05AFF43612454CBBB466EDDC9E73C1">
    <w:name w:val="8A05AFF43612454CBBB466EDDC9E73C1"/>
    <w:rsid w:val="006D3574"/>
  </w:style>
  <w:style w:type="paragraph" w:customStyle="1" w:styleId="33316DD0D4AE491D88E7B9755E50D218">
    <w:name w:val="33316DD0D4AE491D88E7B9755E50D218"/>
    <w:rsid w:val="006D3574"/>
  </w:style>
  <w:style w:type="paragraph" w:customStyle="1" w:styleId="ADD3E6ABF3444A579EEA6BC05EC4E7E0">
    <w:name w:val="ADD3E6ABF3444A579EEA6BC05EC4E7E0"/>
    <w:rsid w:val="006D3574"/>
  </w:style>
  <w:style w:type="paragraph" w:customStyle="1" w:styleId="751B18F249C3494DBB18D32ADC6B6D1B">
    <w:name w:val="751B18F249C3494DBB18D32ADC6B6D1B"/>
    <w:rsid w:val="006D3574"/>
  </w:style>
  <w:style w:type="paragraph" w:customStyle="1" w:styleId="2057157E7D6A4E129ECCD53CACCDB811">
    <w:name w:val="2057157E7D6A4E129ECCD53CACCDB811"/>
    <w:rsid w:val="006D3574"/>
  </w:style>
  <w:style w:type="paragraph" w:customStyle="1" w:styleId="EEEAD6D5F7834A7B92FD37517EE47D8C">
    <w:name w:val="EEEAD6D5F7834A7B92FD37517EE47D8C"/>
    <w:rsid w:val="006D3574"/>
  </w:style>
  <w:style w:type="paragraph" w:customStyle="1" w:styleId="98BF97DE4F3540F7BA96C3286A817B51">
    <w:name w:val="98BF97DE4F3540F7BA96C3286A817B51"/>
    <w:rsid w:val="006D3574"/>
  </w:style>
  <w:style w:type="paragraph" w:customStyle="1" w:styleId="20D0DF72295044859C22FC50768EF4E6">
    <w:name w:val="20D0DF72295044859C22FC50768EF4E6"/>
    <w:rsid w:val="006D3574"/>
  </w:style>
  <w:style w:type="paragraph" w:customStyle="1" w:styleId="0A4A1D1AB7C548DFB8DBBC6CF4EA709A">
    <w:name w:val="0A4A1D1AB7C548DFB8DBBC6CF4EA709A"/>
    <w:rsid w:val="006D3574"/>
  </w:style>
  <w:style w:type="paragraph" w:customStyle="1" w:styleId="54D8EBCAD59B4E7DA88F1E3DB88E648E">
    <w:name w:val="54D8EBCAD59B4E7DA88F1E3DB88E648E"/>
    <w:rsid w:val="006D3574"/>
  </w:style>
  <w:style w:type="paragraph" w:customStyle="1" w:styleId="3CC6BDE892DD4697AD18E233B8EA5012">
    <w:name w:val="3CC6BDE892DD4697AD18E233B8EA5012"/>
    <w:rsid w:val="006D3574"/>
  </w:style>
  <w:style w:type="paragraph" w:customStyle="1" w:styleId="2A60ABC4AE6C44A1AA57025FC9D8A6C1">
    <w:name w:val="2A60ABC4AE6C44A1AA57025FC9D8A6C1"/>
    <w:rsid w:val="006D3574"/>
  </w:style>
  <w:style w:type="paragraph" w:customStyle="1" w:styleId="4B68B647DE824258BC6B5DB807164ADA">
    <w:name w:val="4B68B647DE824258BC6B5DB807164ADA"/>
    <w:rsid w:val="006D35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A05AFF43612454CBBB466EDDC9E73C1">
    <w:name w:val="8A05AFF43612454CBBB466EDDC9E73C1"/>
    <w:rsid w:val="006D3574"/>
  </w:style>
  <w:style w:type="paragraph" w:customStyle="1" w:styleId="33316DD0D4AE491D88E7B9755E50D218">
    <w:name w:val="33316DD0D4AE491D88E7B9755E50D218"/>
    <w:rsid w:val="006D3574"/>
  </w:style>
  <w:style w:type="paragraph" w:customStyle="1" w:styleId="ADD3E6ABF3444A579EEA6BC05EC4E7E0">
    <w:name w:val="ADD3E6ABF3444A579EEA6BC05EC4E7E0"/>
    <w:rsid w:val="006D3574"/>
  </w:style>
  <w:style w:type="paragraph" w:customStyle="1" w:styleId="751B18F249C3494DBB18D32ADC6B6D1B">
    <w:name w:val="751B18F249C3494DBB18D32ADC6B6D1B"/>
    <w:rsid w:val="006D3574"/>
  </w:style>
  <w:style w:type="paragraph" w:customStyle="1" w:styleId="2057157E7D6A4E129ECCD53CACCDB811">
    <w:name w:val="2057157E7D6A4E129ECCD53CACCDB811"/>
    <w:rsid w:val="006D3574"/>
  </w:style>
  <w:style w:type="paragraph" w:customStyle="1" w:styleId="EEEAD6D5F7834A7B92FD37517EE47D8C">
    <w:name w:val="EEEAD6D5F7834A7B92FD37517EE47D8C"/>
    <w:rsid w:val="006D3574"/>
  </w:style>
  <w:style w:type="paragraph" w:customStyle="1" w:styleId="98BF97DE4F3540F7BA96C3286A817B51">
    <w:name w:val="98BF97DE4F3540F7BA96C3286A817B51"/>
    <w:rsid w:val="006D3574"/>
  </w:style>
  <w:style w:type="paragraph" w:customStyle="1" w:styleId="20D0DF72295044859C22FC50768EF4E6">
    <w:name w:val="20D0DF72295044859C22FC50768EF4E6"/>
    <w:rsid w:val="006D3574"/>
  </w:style>
  <w:style w:type="paragraph" w:customStyle="1" w:styleId="0A4A1D1AB7C548DFB8DBBC6CF4EA709A">
    <w:name w:val="0A4A1D1AB7C548DFB8DBBC6CF4EA709A"/>
    <w:rsid w:val="006D3574"/>
  </w:style>
  <w:style w:type="paragraph" w:customStyle="1" w:styleId="54D8EBCAD59B4E7DA88F1E3DB88E648E">
    <w:name w:val="54D8EBCAD59B4E7DA88F1E3DB88E648E"/>
    <w:rsid w:val="006D3574"/>
  </w:style>
  <w:style w:type="paragraph" w:customStyle="1" w:styleId="3CC6BDE892DD4697AD18E233B8EA5012">
    <w:name w:val="3CC6BDE892DD4697AD18E233B8EA5012"/>
    <w:rsid w:val="006D3574"/>
  </w:style>
  <w:style w:type="paragraph" w:customStyle="1" w:styleId="2A60ABC4AE6C44A1AA57025FC9D8A6C1">
    <w:name w:val="2A60ABC4AE6C44A1AA57025FC9D8A6C1"/>
    <w:rsid w:val="006D3574"/>
  </w:style>
  <w:style w:type="paragraph" w:customStyle="1" w:styleId="4B68B647DE824258BC6B5DB807164ADA">
    <w:name w:val="4B68B647DE824258BC6B5DB807164ADA"/>
    <w:rsid w:val="006D3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8060A-056B-407B-8BE0-77D399A9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31AC8D0A.dotm</Template>
  <TotalTime>0</TotalTime>
  <Pages>3</Pages>
  <Words>635</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Dokumentation</vt:lpstr>
    </vt:vector>
  </TitlesOfParts>
  <Company>Carl – severing - berufskolleg</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Anonyme Lernstandumfragen</dc:subject>
  <dc:creator>Dominik Beste, Fynn Lubbers, Erik Mertens und Sebastian Stucke</dc:creator>
  <cp:lastModifiedBy>AProfSchueler</cp:lastModifiedBy>
  <cp:revision>39</cp:revision>
  <dcterms:created xsi:type="dcterms:W3CDTF">2016-04-26T06:10:00Z</dcterms:created>
  <dcterms:modified xsi:type="dcterms:W3CDTF">2016-04-26T10:10:00Z</dcterms:modified>
</cp:coreProperties>
</file>